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E4195D">
              <w:pPr>
                <w:pStyle w:val="Publishwithline"/>
              </w:pPr>
              <w:r>
                <w:t>thymeleaf</w:t>
              </w:r>
              <w:r w:rsidRPr="00E4195D">
                <w:rPr>
                  <w:rFonts w:hint="eastAsia"/>
                </w:rPr>
                <w:t>数据字典方言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071876">
          <w:pPr>
            <w:pStyle w:val="PadderBetweenControlandBody"/>
          </w:pPr>
        </w:p>
      </w:sdtContent>
    </w:sdt>
    <w:p w:rsidR="00E4195D" w:rsidRDefault="00E627A2" w:rsidP="00E627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配置文件类加载生成</w:t>
      </w:r>
      <w:r>
        <w:rPr>
          <w:rFonts w:hint="eastAsia"/>
        </w:rPr>
        <w:t>B</w:t>
      </w:r>
      <w:r>
        <w:t>ean</w:t>
      </w:r>
      <w:r w:rsidR="00A14897">
        <w:t xml:space="preserve"> </w:t>
      </w:r>
      <w:r w:rsidR="00A14897" w:rsidRPr="00A14897">
        <w:rPr>
          <w:rFonts w:ascii="Consolas" w:eastAsia="宋体" w:hAnsi="Consolas" w:cs="Consolas"/>
          <w:color w:val="FF0000"/>
          <w:sz w:val="18"/>
          <w:szCs w:val="18"/>
        </w:rPr>
        <w:t>PubCodeDialect</w:t>
      </w:r>
    </w:p>
    <w:p w:rsidR="00E627A2" w:rsidRDefault="00E627A2" w:rsidP="00E627A2"/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3"/>
      </w:tblGrid>
      <w:tr w:rsidR="00AF1D5A" w:rsidTr="00AF1D5A">
        <w:trPr>
          <w:trHeight w:val="4605"/>
        </w:trPr>
        <w:tc>
          <w:tcPr>
            <w:tcW w:w="1104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577"/>
            </w:tblGrid>
            <w:tr w:rsidR="00AF1D5A" w:rsidRPr="00AF1D5A" w:rsidTr="00AF1D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在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的自动配置前先将附加的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自定义方言注入进去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@Configuration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</w:pPr>
                  <w:r w:rsidRPr="004A5CE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@AutoConfigureBefore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(</w:t>
                  </w:r>
                  <w:r w:rsidRPr="004A5CE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ThymeleafAutoConfiguration.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21"/>
                      <w:szCs w:val="18"/>
                      <w:highlight w:val="yellow"/>
                    </w:rPr>
                    <w:t>class)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ThymeleafAdditionalDialect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  <w:p w:rsidR="0076434A" w:rsidRDefault="0076434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F1644E" w:rsidRPr="00AF1D5A" w:rsidRDefault="00F1644E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F1644E">
                    <w:rPr>
                      <w:rStyle w:val="a5"/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@ConditionalOnMissingBean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注解判断是否执行初始化代码，即如果用户已经创建了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bean</w:t>
                  </w:r>
                  <w:r w:rsidRPr="00F1644E">
                    <w:rPr>
                      <w:rFonts w:ascii="Arial" w:hAnsi="Arial" w:cs="Arial"/>
                      <w:color w:val="FF0000"/>
                      <w:sz w:val="21"/>
                      <w:shd w:val="clear" w:color="auto" w:fill="FFFFFF"/>
                    </w:rPr>
                    <w:t>，则相关的初始化代码不再执行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@Bean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@ConditionalOnMissingBean</w:t>
                  </w:r>
                  <w:r w:rsidR="00F1644E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14897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>PubCodeDialect</w:t>
                  </w:r>
                  <w:r w:rsidRPr="00AF1D5A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PubCodeDialect();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AF1D5A" w:rsidRPr="00AF1D5A" w:rsidRDefault="00AF1D5A" w:rsidP="00AF1D5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@Bean</w:t>
                  </w:r>
                </w:p>
              </w:tc>
            </w:tr>
            <w:tr w:rsidR="00AF1D5A" w:rsidRPr="00AF1D5A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@ConditionalOnMissingBean</w:t>
                  </w:r>
                </w:p>
              </w:tc>
            </w:tr>
            <w:tr w:rsidR="00AF1D5A" w:rsidRPr="00AF1D5A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ShiroDialect </w:t>
                  </w:r>
                  <w:r w:rsidRPr="00AF1D5A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shiroDialect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F1D5A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ShiroDialect();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F1D5A" w:rsidRPr="00AF1D5A" w:rsidTr="00500E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F1D5A" w:rsidRPr="00AF1D5A" w:rsidRDefault="00AF1D5A" w:rsidP="00AF1D5A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AF1D5A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F1D5A" w:rsidRDefault="00AF1D5A" w:rsidP="00E627A2"/>
        </w:tc>
      </w:tr>
    </w:tbl>
    <w:p w:rsidR="00E627A2" w:rsidRDefault="00E627A2" w:rsidP="00E627A2"/>
    <w:p w:rsidR="00500EDF" w:rsidRPr="00CE12CB" w:rsidRDefault="00136766" w:rsidP="00136766">
      <w:pPr>
        <w:pStyle w:val="2"/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D166D" w:rsidRP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>PubCodeDialect</w:t>
      </w:r>
      <w:r w:rsid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 xml:space="preserve"> </w:t>
      </w:r>
      <w:r w:rsidR="00BD166D">
        <w:rPr>
          <w:rStyle w:val="pl-en"/>
          <w:rFonts w:ascii="Consolas" w:hAnsi="Consolas" w:cs="Consolas" w:hint="eastAsia"/>
          <w:color w:val="6F42C1"/>
          <w:sz w:val="21"/>
          <w:szCs w:val="18"/>
          <w:shd w:val="clear" w:color="auto" w:fill="FFFFFF"/>
        </w:rPr>
        <w:t>编写</w:t>
      </w:r>
      <w:r w:rsidR="00BD166D">
        <w:rPr>
          <w:rStyle w:val="pl-en"/>
          <w:rFonts w:ascii="Consolas" w:hAnsi="Consolas" w:cs="Consolas"/>
          <w:color w:val="6F42C1"/>
          <w:sz w:val="21"/>
          <w:szCs w:val="18"/>
          <w:shd w:val="clear" w:color="auto" w:fill="FFFFFF"/>
        </w:rPr>
        <w:t>方言</w:t>
      </w:r>
      <w:r w:rsidR="00ED794D">
        <w:rPr>
          <w:rStyle w:val="pl-en"/>
          <w:rFonts w:ascii="Consolas" w:hAnsi="Consolas" w:cs="Consolas" w:hint="eastAsia"/>
          <w:color w:val="6F42C1"/>
          <w:sz w:val="21"/>
          <w:szCs w:val="18"/>
          <w:shd w:val="clear" w:color="auto" w:fill="FFFFFF"/>
        </w:rPr>
        <w:t>，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继承抽象方言</w:t>
      </w:r>
      <w:r w:rsidR="008B01CF" w:rsidRPr="008B01CF">
        <w:rPr>
          <w:rFonts w:ascii="Consolas" w:eastAsia="宋体" w:hAnsi="Consolas" w:cs="Consolas"/>
          <w:color w:val="FF0000"/>
          <w:sz w:val="18"/>
          <w:szCs w:val="18"/>
        </w:rPr>
        <w:t>AbstractDialect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，实现</w:t>
      </w:r>
      <w:r w:rsidR="00F5580E">
        <w:rPr>
          <w:rStyle w:val="pl-en"/>
          <w:rFonts w:ascii="Consolas" w:hAnsi="Consolas" w:cs="Consolas" w:hint="eastAsia"/>
          <w:color w:val="FF0000"/>
          <w:sz w:val="21"/>
          <w:szCs w:val="18"/>
          <w:shd w:val="clear" w:color="auto" w:fill="FFFFFF"/>
        </w:rPr>
        <w:t>表达</w:t>
      </w:r>
      <w:r w:rsidR="00ED794D" w:rsidRPr="008B01CF">
        <w:rPr>
          <w:rStyle w:val="pl-en"/>
          <w:rFonts w:ascii="Consolas" w:hAnsi="Consolas" w:cs="Consolas"/>
          <w:color w:val="FF0000"/>
          <w:sz w:val="21"/>
          <w:szCs w:val="18"/>
          <w:shd w:val="clear" w:color="auto" w:fill="FFFFFF"/>
        </w:rPr>
        <w:t>的对象方言</w:t>
      </w:r>
      <w:r w:rsidR="008B01CF" w:rsidRPr="008B01CF">
        <w:rPr>
          <w:rFonts w:ascii="Consolas" w:eastAsia="宋体" w:hAnsi="Consolas" w:cs="Consolas"/>
          <w:color w:val="FF0000"/>
          <w:sz w:val="18"/>
          <w:szCs w:val="18"/>
        </w:rPr>
        <w:t>IExpressionObjectDialect</w:t>
      </w:r>
      <w:r w:rsidR="00C577E0">
        <w:rPr>
          <w:rFonts w:ascii="Consolas" w:eastAsia="宋体" w:hAnsi="Consolas" w:cs="Consolas" w:hint="eastAsia"/>
          <w:color w:val="FF0000"/>
          <w:sz w:val="18"/>
          <w:szCs w:val="18"/>
        </w:rPr>
        <w:t>，</w:t>
      </w:r>
      <w:r w:rsidR="00C577E0">
        <w:rPr>
          <w:rFonts w:ascii="Consolas" w:eastAsia="宋体" w:hAnsi="Consolas" w:cs="Consolas"/>
          <w:color w:val="FF0000"/>
          <w:sz w:val="18"/>
          <w:szCs w:val="18"/>
        </w:rPr>
        <w:t>主要是用来返回一个</w:t>
      </w:r>
      <w:r w:rsidR="00C577E0">
        <w:rPr>
          <w:rFonts w:ascii="Consolas" w:eastAsia="宋体" w:hAnsi="Consolas" w:cs="Consolas" w:hint="eastAsia"/>
          <w:color w:val="FF0000"/>
          <w:sz w:val="18"/>
          <w:szCs w:val="18"/>
        </w:rPr>
        <w:t>扩展</w:t>
      </w:r>
      <w:r w:rsidR="00C577E0">
        <w:rPr>
          <w:rFonts w:ascii="Consolas" w:eastAsia="宋体" w:hAnsi="Consolas" w:cs="Consolas"/>
          <w:color w:val="FF0000"/>
          <w:sz w:val="18"/>
          <w:szCs w:val="18"/>
        </w:rPr>
        <w:t>的</w:t>
      </w:r>
      <w:r w:rsidR="00C577E0" w:rsidRPr="00ED794D">
        <w:rPr>
          <w:rFonts w:ascii="Consolas" w:eastAsia="宋体" w:hAnsi="Consolas" w:cs="Consolas"/>
          <w:color w:val="24292E"/>
          <w:sz w:val="18"/>
          <w:szCs w:val="18"/>
        </w:rPr>
        <w:t>PubCodeExpressionFactory</w:t>
      </w:r>
      <w:r w:rsidR="00C577E0">
        <w:rPr>
          <w:rFonts w:ascii="Consolas" w:eastAsia="宋体" w:hAnsi="Consolas" w:cs="Consolas"/>
          <w:color w:val="24292E"/>
          <w:sz w:val="18"/>
          <w:szCs w:val="18"/>
        </w:rPr>
        <w:t xml:space="preserve"> </w:t>
      </w:r>
    </w:p>
    <w:p w:rsidR="00ED794D" w:rsidRPr="00ED794D" w:rsidRDefault="00ED794D" w:rsidP="00ED794D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1"/>
      </w:tblGrid>
      <w:tr w:rsidR="00ED794D" w:rsidTr="00ED794D">
        <w:trPr>
          <w:trHeight w:val="1279"/>
        </w:trPr>
        <w:tc>
          <w:tcPr>
            <w:tcW w:w="1049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465"/>
            </w:tblGrid>
            <w:tr w:rsidR="00ED794D" w:rsidRPr="00ED794D" w:rsidTr="00ED794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公共代码表达式处理的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Thymeleaf</w:t>
                  </w: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方言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extends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AbstractDialect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implements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IExpressionObjectDialect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NAME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032F62"/>
                      <w:sz w:val="18"/>
                      <w:szCs w:val="18"/>
                    </w:rPr>
                    <w:t>"</w:t>
                  </w:r>
                  <w:r w:rsidRPr="00C577E0">
                    <w:rPr>
                      <w:rFonts w:ascii="Consolas" w:eastAsia="宋体" w:hAnsi="Consolas" w:cs="Consolas"/>
                      <w:color w:val="FF0000"/>
                      <w:szCs w:val="18"/>
                      <w:highlight w:val="yellow"/>
                    </w:rPr>
                    <w:t>PubCode Dialect"</w:t>
                  </w:r>
                  <w:r w:rsidRPr="00ED794D">
                    <w:rPr>
                      <w:rFonts w:ascii="Consolas" w:eastAsia="宋体" w:hAnsi="Consolas" w:cs="Consolas"/>
                      <w:color w:val="FF0000"/>
                      <w:szCs w:val="18"/>
                      <w:highlight w:val="yellow"/>
                    </w:rPr>
                    <w:t>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IExpressionObjectFactory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PUBCODE_EXPRESSION_OBJECT_FACTORY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577E0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PubCodeExpressionFactory</w:t>
                  </w:r>
                  <w:r w:rsidRPr="00ED794D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();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ED794D" w:rsidRPr="00ED794D" w:rsidRDefault="00ED794D" w:rsidP="00ED79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PubCodeDialect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super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NAME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ED794D" w:rsidRPr="00ED794D" w:rsidRDefault="00ED794D" w:rsidP="00ED794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IExpressionObjectFactory </w:t>
                  </w:r>
                  <w:r w:rsidRPr="00ED794D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getExpressionObjectFactory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ED794D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D794D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PUBCODE_EXPRESSION_OBJECT_FACTORY</w:t>
                  </w: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ED794D" w:rsidRPr="00ED794D" w:rsidTr="00ED794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D794D" w:rsidRPr="00ED794D" w:rsidRDefault="00ED794D" w:rsidP="00ED794D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ED794D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ED794D" w:rsidRDefault="00ED794D" w:rsidP="00ED794D"/>
          <w:p w:rsidR="00ED794D" w:rsidRDefault="00ED794D" w:rsidP="00ED794D"/>
        </w:tc>
      </w:tr>
    </w:tbl>
    <w:p w:rsidR="00500EDF" w:rsidRDefault="00500EDF" w:rsidP="00E627A2"/>
    <w:p w:rsidR="00CE12CB" w:rsidRDefault="00CE12CB" w:rsidP="00E627A2"/>
    <w:p w:rsidR="00CE12CB" w:rsidRDefault="00CE12CB" w:rsidP="00CE12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794D">
        <w:t>PubCodeExpressionFactory</w:t>
      </w:r>
      <w:r>
        <w:t xml:space="preserve"> </w:t>
      </w:r>
      <w:r>
        <w:rPr>
          <w:rFonts w:hint="eastAsia"/>
        </w:rPr>
        <w:t>类</w:t>
      </w:r>
    </w:p>
    <w:p w:rsidR="00370DC3" w:rsidRPr="00370DC3" w:rsidRDefault="00370DC3" w:rsidP="00370DC3"/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4"/>
      </w:tblGrid>
      <w:tr w:rsidR="00370DC3" w:rsidTr="003737FF">
        <w:trPr>
          <w:trHeight w:val="11094"/>
        </w:trPr>
        <w:tc>
          <w:tcPr>
            <w:tcW w:w="1026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890"/>
            </w:tblGrid>
            <w:tr w:rsidR="00370DC3" w:rsidRPr="00370DC3" w:rsidTr="00370DC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公共代码表达式创建的工厂类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PubCodeExpressionFactory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implements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IExpressionObjectFactory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32F62"/>
                      <w:sz w:val="18"/>
                      <w:szCs w:val="18"/>
                    </w:rPr>
                    <w:t>"pubcode"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private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static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Set&lt;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ALL_EXPRESSION_OBJECT_NAMES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Collections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unmodifiableSet(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new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LinkedHashSet&lt;&gt;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(Arrays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asList(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)));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Set&lt;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String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&gt;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getAllExpressionObjectNames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ALL_EXPRESSION_OBJECT_NAMES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Object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buildObject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(IExpressionContext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context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String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expressionObjectName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if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equalsIgnoreCase(expressionObjectName))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  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new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PubCodeExpression</w:t>
                  </w:r>
                  <w:r w:rsidRPr="00370DC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null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370DC3" w:rsidRPr="00370DC3" w:rsidRDefault="00370DC3" w:rsidP="00370D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@Override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boolean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isCacheable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(String </w:t>
                  </w:r>
                  <w:r w:rsidRPr="00370DC3">
                    <w:rPr>
                      <w:rFonts w:ascii="Consolas" w:eastAsia="宋体" w:hAnsi="Consolas" w:cs="Consolas"/>
                      <w:color w:val="E36209"/>
                      <w:sz w:val="18"/>
                      <w:szCs w:val="18"/>
                    </w:rPr>
                    <w:t>expressionObjectName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expressionObjectName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!=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null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&amp;&amp;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70DC3">
                    <w:rPr>
                      <w:rFonts w:ascii="Consolas" w:eastAsia="宋体" w:hAnsi="Consolas" w:cs="Consolas"/>
                      <w:color w:val="005CC5"/>
                      <w:sz w:val="18"/>
                      <w:szCs w:val="18"/>
                    </w:rPr>
                    <w:t>PUBCODE_VARIABLE_NAME</w:t>
                  </w:r>
                  <w:r w:rsidRPr="00370DC3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equalsIgnoreCase(expressionObjectName);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70DC3" w:rsidRPr="00370DC3" w:rsidTr="00370D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70DC3" w:rsidRPr="00370DC3" w:rsidRDefault="00370DC3" w:rsidP="00370DC3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370DC3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70DC3" w:rsidRDefault="00370DC3" w:rsidP="00370DC3"/>
          <w:p w:rsidR="00370DC3" w:rsidRDefault="00370DC3" w:rsidP="00370DC3"/>
        </w:tc>
      </w:tr>
    </w:tbl>
    <w:p w:rsidR="00CE12CB" w:rsidRDefault="00CE12CB" w:rsidP="00CE12CB"/>
    <w:p w:rsidR="00F5580E" w:rsidRDefault="00F5580E" w:rsidP="00F5580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从工厂中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</w:p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5"/>
      </w:tblGrid>
      <w:tr w:rsidR="00B563C5" w:rsidTr="00B563C5">
        <w:trPr>
          <w:trHeight w:val="1198"/>
        </w:trPr>
        <w:tc>
          <w:tcPr>
            <w:tcW w:w="1011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609"/>
            </w:tblGrid>
            <w:tr w:rsidR="00B563C5" w:rsidRPr="00B563C5" w:rsidTr="00B563C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公共代码处理的表达式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*/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final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563C5">
                    <w:rPr>
                      <w:rFonts w:ascii="Consolas" w:eastAsia="宋体" w:hAnsi="Consolas" w:cs="Consolas"/>
                      <w:color w:val="6F42C1"/>
                      <w:sz w:val="18"/>
                      <w:szCs w:val="18"/>
                    </w:rPr>
                    <w:t>PubCodeExpression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(){}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B563C5" w:rsidRPr="00B563C5" w:rsidRDefault="00B563C5" w:rsidP="00B563C5">
                  <w:pPr>
                    <w:spacing w:after="0" w:line="300" w:lineRule="atLeast"/>
                    <w:ind w:right="300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/**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根据类型和代码获取该公共代码的值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@param type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类型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@param code </w:t>
                  </w: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>代码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 @return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6A737D"/>
                      <w:sz w:val="18"/>
                      <w:szCs w:val="18"/>
                    </w:rPr>
                    <w:t xml:space="preserve">     */</w:t>
                  </w:r>
                </w:p>
              </w:tc>
            </w:tr>
            <w:tr w:rsidR="00A81DA3" w:rsidRPr="00A81DA3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</w:pP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  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public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codeName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(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type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,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String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81DA3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code</w:t>
                  </w:r>
                  <w:r w:rsidRPr="00B563C5">
                    <w:rPr>
                      <w:rFonts w:ascii="Consolas" w:eastAsia="宋体" w:hAnsi="Consolas" w:cs="Consolas"/>
                      <w:color w:val="FF0000"/>
                      <w:sz w:val="18"/>
                      <w:szCs w:val="18"/>
                      <w:highlight w:val="yellow"/>
                    </w:rPr>
                    <w:t>) {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return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PubCodeUtil</w:t>
                  </w:r>
                  <w:r w:rsidRPr="00B563C5">
                    <w:rPr>
                      <w:rFonts w:ascii="Consolas" w:eastAsia="宋体" w:hAnsi="Consolas" w:cs="Consolas"/>
                      <w:color w:val="D73A49"/>
                      <w:sz w:val="18"/>
                      <w:szCs w:val="18"/>
                    </w:rPr>
                    <w:t>.</w:t>
                  </w: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getName(type, code);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B563C5" w:rsidRPr="00B563C5" w:rsidTr="00B563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563C5" w:rsidRPr="00B563C5" w:rsidRDefault="00B563C5" w:rsidP="00B563C5">
                  <w:pPr>
                    <w:spacing w:after="0" w:line="300" w:lineRule="atLeast"/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</w:pPr>
                  <w:r w:rsidRPr="00B563C5">
                    <w:rPr>
                      <w:rFonts w:ascii="Consolas" w:eastAsia="宋体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B563C5" w:rsidRDefault="00B563C5" w:rsidP="00B563C5"/>
        </w:tc>
      </w:tr>
    </w:tbl>
    <w:p w:rsidR="00B563C5" w:rsidRDefault="00B563C5" w:rsidP="00B563C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45"/>
      </w:tblGrid>
      <w:tr w:rsidR="003737FF" w:rsidRPr="003737FF" w:rsidTr="003737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*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公共代码处理类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public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final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class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6F42C1"/>
                <w:sz w:val="18"/>
                <w:szCs w:val="18"/>
              </w:rPr>
              <w:t>PubCodeUtil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//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类型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-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性别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public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final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String 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TYPE_GENDER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=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"gender"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//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类型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-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民族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public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final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String 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TYPE_ETHNIC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=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"ethnic"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//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类型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-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政治面貌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public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final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String 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TYPE_POLITICAL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=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"political"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//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类型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-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学历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private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boolean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isInited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=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false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private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, 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 xml:space="preserve">, 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&gt;&gt;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pubDicts;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//TODO: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锁机制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private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void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6F42C1"/>
                <w:sz w:val="18"/>
                <w:szCs w:val="18"/>
              </w:rPr>
              <w:t>init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pubDicts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=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new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HashMap&lt;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, 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 xml:space="preserve">, 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&gt;&gt;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//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性别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pubDicts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TYPE_GENDER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,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new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HashMap&lt;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"01"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男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"02"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女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//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民族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pubDicts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TYPE_ETHNIC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,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new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HashMap&lt;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"01"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汉族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"02"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蒙古族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"03"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回族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"04"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藏族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"05"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维吾尔族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"06"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苗族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//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政治面貌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pubDicts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TYPE_POLITICAL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,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new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HashMap&lt;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"10"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共青团员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"11"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中共预备党员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"12"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中共党员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"13"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群众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//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学历层次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pubDicts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TYPE_EDUDEGREE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,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new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HashMap&lt;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"00"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专科毕业生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"01"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本科生毕业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"02"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硕士生毕业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    put(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"03"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博士生毕业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isInited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=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true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获取指定类别的公共代码表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@param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type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@return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public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Map&lt;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 xml:space="preserve">, 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6F42C1"/>
                <w:sz w:val="18"/>
                <w:szCs w:val="18"/>
              </w:rPr>
              <w:t>getDictMap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3737FF">
              <w:rPr>
                <w:rFonts w:ascii="Consolas" w:eastAsia="宋体" w:hAnsi="Consolas" w:cs="Segoe UI"/>
                <w:color w:val="E36209"/>
                <w:sz w:val="18"/>
                <w:szCs w:val="18"/>
              </w:rPr>
              <w:t>type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if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(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!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isInited) init();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return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pubDicts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getOrDefault(type, </w:t>
            </w:r>
            <w:r w:rsidRPr="003737FF">
              <w:rPr>
                <w:rFonts w:ascii="Consolas" w:eastAsia="宋体" w:hAnsi="Consolas" w:cs="Segoe UI"/>
                <w:color w:val="005CC5"/>
                <w:sz w:val="18"/>
                <w:szCs w:val="18"/>
              </w:rPr>
              <w:t>null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 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>获取指定类别、指定代码的名称值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@param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type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@param</w:t>
            </w: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code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@return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public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static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String </w:t>
            </w:r>
            <w:r w:rsidRPr="003737FF">
              <w:rPr>
                <w:rFonts w:ascii="Consolas" w:eastAsia="宋体" w:hAnsi="Consolas" w:cs="Segoe UI"/>
                <w:color w:val="6F42C1"/>
                <w:sz w:val="18"/>
                <w:szCs w:val="18"/>
              </w:rPr>
              <w:t>getName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(String </w:t>
            </w:r>
            <w:r w:rsidRPr="003737FF">
              <w:rPr>
                <w:rFonts w:ascii="Consolas" w:eastAsia="宋体" w:hAnsi="Consolas" w:cs="Segoe UI"/>
                <w:color w:val="E36209"/>
                <w:sz w:val="18"/>
                <w:szCs w:val="18"/>
              </w:rPr>
              <w:t>type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, String </w:t>
            </w:r>
            <w:r w:rsidRPr="003737FF">
              <w:rPr>
                <w:rFonts w:ascii="Consolas" w:eastAsia="宋体" w:hAnsi="Consolas" w:cs="Segoe UI"/>
                <w:color w:val="E36209"/>
                <w:sz w:val="18"/>
                <w:szCs w:val="18"/>
              </w:rPr>
              <w:t>code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if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(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!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isInited) init();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return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pubDicts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get(type)</w:t>
            </w:r>
            <w:r w:rsidRPr="003737FF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getOrDefault(code,</w:t>
            </w:r>
            <w:r w:rsidRPr="003737FF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""</w:t>
            </w: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3737FF" w:rsidRPr="003737FF" w:rsidRDefault="003737FF" w:rsidP="003737F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37FF" w:rsidRPr="003737FF" w:rsidTr="003737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37FF" w:rsidRPr="003737FF" w:rsidRDefault="003737FF" w:rsidP="003737FF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3737FF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737FF" w:rsidRDefault="003737FF" w:rsidP="00B563C5"/>
    <w:p w:rsidR="00E77475" w:rsidRDefault="00E77475" w:rsidP="00B563C5"/>
    <w:p w:rsidR="00E77475" w:rsidRDefault="00E77475" w:rsidP="00B563C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0"/>
      </w:tblGrid>
      <w:tr w:rsidR="00E77475" w:rsidRPr="00E77475" w:rsidTr="00E774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br/>
              <w:t xml:space="preserve">    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@ModelAttribute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public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void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E77475">
              <w:rPr>
                <w:rFonts w:ascii="Consolas" w:eastAsia="宋体" w:hAnsi="Consolas" w:cs="Segoe UI"/>
                <w:color w:val="6F42C1"/>
                <w:sz w:val="18"/>
                <w:szCs w:val="18"/>
              </w:rPr>
              <w:t>getMap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(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Map&lt;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String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 xml:space="preserve">, 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Object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&gt;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</w:t>
            </w:r>
            <w:r w:rsidRPr="00E77475">
              <w:rPr>
                <w:rFonts w:ascii="Consolas" w:eastAsia="宋体" w:hAnsi="Consolas" w:cs="Segoe UI"/>
                <w:color w:val="E36209"/>
                <w:sz w:val="18"/>
                <w:szCs w:val="18"/>
              </w:rPr>
              <w:t>map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bookmarkStart w:id="0" w:name="_GoBack"/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allGender</w:t>
            </w:r>
            <w:bookmarkEnd w:id="0"/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"gender"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"allMajor"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 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"major"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"allEthnics"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"ethnic"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"allEduMode"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"eduMode"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"allEduYear"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"eduYear"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"allAcademy"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"academy"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"allAuditStatus"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"auditStatus"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"allEduDegree"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"eduDegree"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"allPolitical"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"political"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"allLanguage"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"language"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    map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put(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"allEthnics"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, PubCodeUtil</w:t>
            </w:r>
            <w:r w:rsidRPr="00E77475">
              <w:rPr>
                <w:rFonts w:ascii="Consolas" w:eastAsia="宋体" w:hAnsi="Consolas" w:cs="Segoe UI"/>
                <w:color w:val="D73A49"/>
                <w:sz w:val="18"/>
                <w:szCs w:val="18"/>
              </w:rPr>
              <w:t>.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getDictMap(</w:t>
            </w:r>
            <w:r w:rsidRPr="00E77475">
              <w:rPr>
                <w:rFonts w:ascii="Consolas" w:eastAsia="宋体" w:hAnsi="Consolas" w:cs="Segoe UI"/>
                <w:color w:val="032F62"/>
                <w:sz w:val="18"/>
                <w:szCs w:val="18"/>
              </w:rPr>
              <w:t>"ethnic"</w:t>
            </w: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</w:p>
          <w:p w:rsidR="00E77475" w:rsidRPr="00E77475" w:rsidRDefault="00E77475" w:rsidP="00E774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475" w:rsidRPr="00E77475" w:rsidTr="00E774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7475" w:rsidRPr="00E77475" w:rsidRDefault="00E77475" w:rsidP="00E77475">
            <w:pPr>
              <w:spacing w:after="0" w:line="300" w:lineRule="atLeast"/>
              <w:rPr>
                <w:rFonts w:ascii="Consolas" w:eastAsia="宋体" w:hAnsi="Consolas" w:cs="Segoe UI"/>
                <w:color w:val="24292E"/>
                <w:sz w:val="18"/>
                <w:szCs w:val="18"/>
              </w:rPr>
            </w:pPr>
            <w:r w:rsidRPr="00E77475">
              <w:rPr>
                <w:rFonts w:ascii="Consolas" w:eastAsia="宋体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:rsidR="00E77475" w:rsidRDefault="00E77475" w:rsidP="00B563C5">
      <w:pPr>
        <w:rPr>
          <w:rFonts w:hint="eastAsia"/>
        </w:rPr>
      </w:pPr>
    </w:p>
    <w:p w:rsidR="00B563C5" w:rsidRDefault="00B563C5" w:rsidP="00B563C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、前段</w:t>
      </w:r>
      <w:r>
        <w:t>thyme</w:t>
      </w:r>
      <w:r>
        <w:t>开始使用</w:t>
      </w:r>
    </w:p>
    <w:p w:rsidR="0079054C" w:rsidRPr="0079054C" w:rsidRDefault="0079054C" w:rsidP="0079054C"/>
    <w:p w:rsidR="00B563C5" w:rsidRDefault="0079054C" w:rsidP="00B563C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div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th:text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${#pubcode.codeName('eduDegree',studentInfo.eduDegree)}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div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79054C" w:rsidRDefault="0079054C" w:rsidP="00B563C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9054C" w:rsidRPr="0079054C" w:rsidRDefault="0079054C" w:rsidP="00B563C5"/>
    <w:sectPr w:rsidR="0079054C" w:rsidRPr="0079054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876" w:rsidRDefault="00071876" w:rsidP="00F64A99">
      <w:pPr>
        <w:spacing w:after="0"/>
      </w:pPr>
      <w:r>
        <w:separator/>
      </w:r>
    </w:p>
  </w:endnote>
  <w:endnote w:type="continuationSeparator" w:id="0">
    <w:p w:rsidR="00071876" w:rsidRDefault="00071876" w:rsidP="00F64A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876" w:rsidRDefault="00071876" w:rsidP="00F64A99">
      <w:pPr>
        <w:spacing w:after="0"/>
      </w:pPr>
      <w:r>
        <w:separator/>
      </w:r>
    </w:p>
  </w:footnote>
  <w:footnote w:type="continuationSeparator" w:id="0">
    <w:p w:rsidR="00071876" w:rsidRDefault="00071876" w:rsidP="00F64A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195D"/>
    <w:rsid w:val="00047FAB"/>
    <w:rsid w:val="00071876"/>
    <w:rsid w:val="000C7A07"/>
    <w:rsid w:val="000F262F"/>
    <w:rsid w:val="00136766"/>
    <w:rsid w:val="001C0C0A"/>
    <w:rsid w:val="003146AF"/>
    <w:rsid w:val="00370DC3"/>
    <w:rsid w:val="003737FF"/>
    <w:rsid w:val="004A5CEA"/>
    <w:rsid w:val="00500EDF"/>
    <w:rsid w:val="00554A5C"/>
    <w:rsid w:val="0066335D"/>
    <w:rsid w:val="006B7C3E"/>
    <w:rsid w:val="0076434A"/>
    <w:rsid w:val="0079054C"/>
    <w:rsid w:val="0081508A"/>
    <w:rsid w:val="008B01CF"/>
    <w:rsid w:val="008D64E9"/>
    <w:rsid w:val="00A14897"/>
    <w:rsid w:val="00A81DA3"/>
    <w:rsid w:val="00AF1D5A"/>
    <w:rsid w:val="00B26C59"/>
    <w:rsid w:val="00B37413"/>
    <w:rsid w:val="00B563C5"/>
    <w:rsid w:val="00BD166D"/>
    <w:rsid w:val="00C577E0"/>
    <w:rsid w:val="00CE12CB"/>
    <w:rsid w:val="00D51DC8"/>
    <w:rsid w:val="00DC16D3"/>
    <w:rsid w:val="00E4195D"/>
    <w:rsid w:val="00E627A2"/>
    <w:rsid w:val="00E77475"/>
    <w:rsid w:val="00ED794D"/>
    <w:rsid w:val="00EF5ED6"/>
    <w:rsid w:val="00F1644E"/>
    <w:rsid w:val="00F5333D"/>
    <w:rsid w:val="00F5580E"/>
    <w:rsid w:val="00F64A99"/>
    <w:rsid w:val="00F739C0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94B4"/>
  <w15:docId w15:val="{D340CCF2-FB2C-4F73-9BAF-62537EFC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 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 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pl-c">
    <w:name w:val="pl-c"/>
    <w:basedOn w:val="a0"/>
    <w:rsid w:val="00AF1D5A"/>
  </w:style>
  <w:style w:type="character" w:customStyle="1" w:styleId="pl-k">
    <w:name w:val="pl-k"/>
    <w:basedOn w:val="a0"/>
    <w:rsid w:val="00AF1D5A"/>
  </w:style>
  <w:style w:type="character" w:customStyle="1" w:styleId="pl-smi">
    <w:name w:val="pl-smi"/>
    <w:basedOn w:val="a0"/>
    <w:rsid w:val="00AF1D5A"/>
  </w:style>
  <w:style w:type="character" w:customStyle="1" w:styleId="pl-en">
    <w:name w:val="pl-en"/>
    <w:basedOn w:val="a0"/>
    <w:rsid w:val="00AF1D5A"/>
  </w:style>
  <w:style w:type="character" w:customStyle="1" w:styleId="pl-e">
    <w:name w:val="pl-e"/>
    <w:basedOn w:val="a0"/>
    <w:rsid w:val="00ED794D"/>
  </w:style>
  <w:style w:type="character" w:customStyle="1" w:styleId="pl-c1">
    <w:name w:val="pl-c1"/>
    <w:basedOn w:val="a0"/>
    <w:rsid w:val="00ED794D"/>
  </w:style>
  <w:style w:type="character" w:customStyle="1" w:styleId="pl-s">
    <w:name w:val="pl-s"/>
    <w:basedOn w:val="a0"/>
    <w:rsid w:val="00ED794D"/>
  </w:style>
  <w:style w:type="character" w:customStyle="1" w:styleId="pl-pds">
    <w:name w:val="pl-pds"/>
    <w:basedOn w:val="a0"/>
    <w:rsid w:val="00ED794D"/>
  </w:style>
  <w:style w:type="character" w:customStyle="1" w:styleId="pl-v">
    <w:name w:val="pl-v"/>
    <w:basedOn w:val="a0"/>
    <w:rsid w:val="00370DC3"/>
  </w:style>
  <w:style w:type="paragraph" w:styleId="a9">
    <w:name w:val="header"/>
    <w:basedOn w:val="a"/>
    <w:link w:val="aa"/>
    <w:uiPriority w:val="99"/>
    <w:unhideWhenUsed/>
    <w:rsid w:val="00F6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64A9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64A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64A99"/>
    <w:rPr>
      <w:sz w:val="18"/>
      <w:szCs w:val="18"/>
    </w:rPr>
  </w:style>
  <w:style w:type="character" w:customStyle="1" w:styleId="pl-ent">
    <w:name w:val="pl-ent"/>
    <w:basedOn w:val="a0"/>
    <w:rsid w:val="00DC16D3"/>
  </w:style>
  <w:style w:type="paragraph" w:customStyle="1" w:styleId="msonormal0">
    <w:name w:val="msonormal"/>
    <w:basedOn w:val="a"/>
    <w:rsid w:val="003737F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03D8F-8625-4940-AAC8-088CE097A6D2}"/>
      </w:docPartPr>
      <w:docPartBody>
        <w:p w:rsidR="0052704C" w:rsidRDefault="00E81BAD">
          <w:r w:rsidRPr="006048EB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4"/>
    <w:rsid w:val="002D2814"/>
    <w:rsid w:val="0052704C"/>
    <w:rsid w:val="005E291E"/>
    <w:rsid w:val="00757ABD"/>
    <w:rsid w:val="00946EC6"/>
    <w:rsid w:val="00B610C8"/>
    <w:rsid w:val="00DD3BED"/>
    <w:rsid w:val="00E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B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thymeleaf数据字典方言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19</TotalTime>
  <Pages>1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38</cp:revision>
  <dcterms:created xsi:type="dcterms:W3CDTF">2017-12-13T07:50:00Z</dcterms:created>
  <dcterms:modified xsi:type="dcterms:W3CDTF">2019-05-16T12:46:00Z</dcterms:modified>
</cp:coreProperties>
</file>