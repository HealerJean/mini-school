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596719" w:rsidRDefault="00596719" w:rsidP="00596719">
          <w:pPr>
            <w:pStyle w:val="PublishStatus"/>
          </w:pPr>
          <w:r>
            <w:t>此文章已于</w:t>
          </w:r>
          <w:r>
            <w:t xml:space="preserve"> 10:24:58 2017/11/30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F5ED6" w:rsidRDefault="00CD0182">
              <w:pPr>
                <w:pStyle w:val="Publishwithline"/>
              </w:pPr>
              <w:r w:rsidRPr="00CD0182">
                <w:rPr>
                  <w:rFonts w:hint="eastAsia"/>
                </w:rPr>
                <w:t xml:space="preserve">spring boot </w:t>
              </w:r>
              <w:r w:rsidRPr="00CD0182">
                <w:rPr>
                  <w:rFonts w:hint="eastAsia"/>
                </w:rPr>
                <w:t>代码切换错误</w:t>
              </w:r>
            </w:p>
          </w:sdtContent>
        </w:sdt>
        <w:p w:rsidR="00EF5ED6" w:rsidRDefault="00EF5ED6">
          <w:pPr>
            <w:pStyle w:val="underline"/>
          </w:pPr>
        </w:p>
        <w:p w:rsidR="005B1636" w:rsidRDefault="005B1636" w:rsidP="005B1636">
          <w:pPr>
            <w:pStyle w:val="PadderBetweenTitleandProperties"/>
          </w:pPr>
        </w:p>
        <w:p w:rsidR="005B1636" w:rsidRDefault="005B1636" w:rsidP="005B1636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629481773"/>
              <w:placeholder>
                <w:docPart w:val="3665485523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Spring boot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webservice" w:value="webservice"/>
                <w:listItem w:displayText="反射" w:value="反射"/>
                <w:listItem w:displayText="java" w:value="java"/>
                <w:listItem w:displayText="软件问题" w:value="软件问题"/>
                <w:listItem w:displayText="weblogic" w:value="weblogic"/>
                <w:listItem w:displayText="服务器" w:value="服务器"/>
                <w:listItem w:displayText="activemq" w:value="activemq"/>
                <w:listItem w:displayText="java面试" w:value="java面试"/>
                <w:listItem w:displayText="nginx" w:value="nginx"/>
                <w:listItem w:displayText="tomcat" w:value="tomcat"/>
                <w:listItem w:displayText="redis" w:value="redis"/>
                <w:listItem w:displayText="负载均衡" w:value="负载均衡"/>
                <w:listItem w:displayText="无" w:value=" "/>
              </w:comboBox>
            </w:sdtPr>
            <w:sdtContent>
              <w:r>
                <w:t>Spring boot</w:t>
              </w:r>
            </w:sdtContent>
          </w:sdt>
        </w:p>
        <w:p w:rsidR="00EF5ED6" w:rsidRDefault="00596719">
          <w:pPr>
            <w:pStyle w:val="PadderBetweenControlandBody"/>
          </w:pPr>
        </w:p>
      </w:sdtContent>
    </w:sdt>
    <w:p w:rsidR="002F5E6C" w:rsidRDefault="00363DC2" w:rsidP="009908D5">
      <w:pPr>
        <w:pStyle w:val="2"/>
        <w:rPr>
          <w:rFonts w:ascii="微软雅黑" w:hAnsi="微软雅黑"/>
          <w:color w:val="454545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908D5" w:rsidRPr="009908D5">
        <w:rPr>
          <w:rFonts w:hint="eastAsia"/>
        </w:rPr>
        <w:t xml:space="preserve">spring boot </w:t>
      </w:r>
      <w:r w:rsidR="009908D5" w:rsidRPr="009908D5">
        <w:rPr>
          <w:rFonts w:hint="eastAsia"/>
        </w:rPr>
        <w:t>启动报错</w:t>
      </w:r>
      <w:r w:rsidR="009908D5" w:rsidRPr="009908D5">
        <w:rPr>
          <w:rFonts w:hint="eastAsia"/>
        </w:rPr>
        <w:t> javax/annotation/ManagedBean : Unsupported major.minor version 51.0</w:t>
      </w:r>
      <w:r w:rsidR="007E1A0A">
        <w:rPr>
          <w:rFonts w:hint="eastAsia"/>
        </w:rPr>
        <w:t>（</w:t>
      </w:r>
      <w:r w:rsidR="007E1A0A">
        <w:rPr>
          <w:rFonts w:ascii="微软雅黑" w:hAnsi="微软雅黑" w:hint="eastAsia"/>
          <w:color w:val="454545"/>
          <w:shd w:val="clear" w:color="auto" w:fill="FFFFFF"/>
        </w:rPr>
        <w:t>原因 jdk 版本问题，</w:t>
      </w:r>
      <w:r w:rsidR="007E1A0A">
        <w:rPr>
          <w:rFonts w:ascii="微软雅黑" w:hAnsi="微软雅黑" w:hint="eastAsia"/>
          <w:color w:val="454545"/>
          <w:shd w:val="clear" w:color="auto" w:fill="FFFFFF"/>
        </w:rPr>
        <w:t>原来</w:t>
      </w:r>
      <w:r w:rsidR="007E1A0A">
        <w:rPr>
          <w:rFonts w:ascii="微软雅黑" w:hAnsi="微软雅黑"/>
          <w:color w:val="454545"/>
          <w:shd w:val="clear" w:color="auto" w:fill="FFFFFF"/>
        </w:rPr>
        <w:t>是</w:t>
      </w:r>
      <w:r w:rsidR="007E1A0A">
        <w:rPr>
          <w:rFonts w:ascii="微软雅黑" w:hAnsi="微软雅黑" w:hint="eastAsia"/>
          <w:color w:val="454545"/>
          <w:shd w:val="clear" w:color="auto" w:fill="FFFFFF"/>
        </w:rPr>
        <w:t>1.8，</w:t>
      </w:r>
      <w:r w:rsidR="002957D8">
        <w:rPr>
          <w:rFonts w:ascii="微软雅黑" w:hAnsi="微软雅黑" w:hint="eastAsia"/>
          <w:color w:val="454545"/>
          <w:shd w:val="clear" w:color="auto" w:fill="FFFFFF"/>
        </w:rPr>
        <w:t>这里</w:t>
      </w:r>
      <w:r w:rsidR="002957D8">
        <w:rPr>
          <w:rFonts w:ascii="微软雅黑" w:hAnsi="微软雅黑"/>
          <w:color w:val="454545"/>
          <w:shd w:val="clear" w:color="auto" w:fill="FFFFFF"/>
        </w:rPr>
        <w:t>的环境</w:t>
      </w:r>
      <w:r w:rsidR="007E1A0A">
        <w:rPr>
          <w:rFonts w:ascii="微软雅黑" w:hAnsi="微软雅黑" w:hint="eastAsia"/>
          <w:color w:val="454545"/>
          <w:shd w:val="clear" w:color="auto" w:fill="FFFFFF"/>
        </w:rPr>
        <w:t>用的是jdk 1.6，</w:t>
      </w:r>
    </w:p>
    <w:p w:rsidR="009908D5" w:rsidRPr="009908D5" w:rsidRDefault="002F5E6C" w:rsidP="002F5E6C">
      <w:pPr>
        <w:pStyle w:val="3"/>
      </w:pPr>
      <w:r>
        <w:t>1</w:t>
      </w:r>
      <w:r>
        <w:rPr>
          <w:rFonts w:hint="eastAsia"/>
        </w:rPr>
        <w:t>、</w:t>
      </w:r>
      <w:r w:rsidR="007E1A0A">
        <w:rPr>
          <w:rFonts w:hint="eastAsia"/>
          <w:shd w:val="clear" w:color="auto" w:fill="FFFFFF"/>
        </w:rPr>
        <w:t>pom.xml properties</w:t>
      </w:r>
      <w:r w:rsidR="007E1A0A">
        <w:rPr>
          <w:rFonts w:hint="eastAsia"/>
          <w:shd w:val="clear" w:color="auto" w:fill="FFFFFF"/>
        </w:rPr>
        <w:t>修改为</w:t>
      </w:r>
      <w:bookmarkStart w:id="0" w:name="_GoBack"/>
      <w:bookmarkEnd w:id="0"/>
    </w:p>
    <w:p w:rsidR="00CD0182" w:rsidRDefault="00CD0182" w:rsidP="007E1A0A"/>
    <w:p w:rsidR="00E71B5D" w:rsidRPr="00E71B5D" w:rsidRDefault="00E71B5D" w:rsidP="00E71B5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&lt;properties&gt;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1B5D" w:rsidRPr="00E71B5D" w:rsidRDefault="00E71B5D" w:rsidP="00E71B5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&lt;java.version&gt;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1.6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&lt;/java.version&gt;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1B5D" w:rsidRPr="00E71B5D" w:rsidRDefault="00E71B5D" w:rsidP="00E71B5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&lt;project.build.sourceEncoding&gt;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UTF-8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&lt;/project.build.sourceEncoding&gt;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1B5D" w:rsidRPr="00E71B5D" w:rsidRDefault="00E71B5D" w:rsidP="00E71B5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&lt;project.reporting.outputEncoding&gt;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UTF-8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&lt;/project.reporting.outputEncoding&gt;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1B5D" w:rsidRPr="00E71B5D" w:rsidRDefault="00E71B5D" w:rsidP="00E71B5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&lt;maven.compiler.source&gt;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${java.version}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&lt;/maven.compiler.source&gt;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1B5D" w:rsidRPr="00E71B5D" w:rsidRDefault="00E71B5D" w:rsidP="00E71B5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&lt;maven.compiler.target&gt;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${java.version}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&lt;/maven.compiler.target&gt;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1B5D" w:rsidRPr="00E71B5D" w:rsidRDefault="00E71B5D" w:rsidP="00E71B5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&lt;tomcat.version&gt;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7.0.59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&lt;/tomcat.version&gt;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26A7" w:rsidRPr="002F5E6C" w:rsidRDefault="00E71B5D" w:rsidP="00D034A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1B5D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&lt;/properties&gt;</w:t>
      </w:r>
      <w:r w:rsidRPr="00E71B5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26A7" w:rsidRDefault="007726A7" w:rsidP="002F5E6C">
      <w:pPr>
        <w:pStyle w:val="3"/>
      </w:pPr>
      <w:r>
        <w:t>2</w:t>
      </w:r>
      <w:r>
        <w:rPr>
          <w:rFonts w:hint="eastAsia"/>
        </w:rPr>
        <w:t>、</w:t>
      </w:r>
      <w:r w:rsidR="002F5E6C">
        <w:rPr>
          <w:rFonts w:hint="eastAsia"/>
        </w:rPr>
        <w:t>上面</w:t>
      </w:r>
      <w:r w:rsidR="002F5E6C">
        <w:t>还不成功</w:t>
      </w:r>
      <w:r w:rsidR="002F5E6C">
        <w:rPr>
          <w:rFonts w:hint="eastAsia"/>
        </w:rPr>
        <w:t>，</w:t>
      </w:r>
      <w:r w:rsidR="002F5E6C">
        <w:t>修改</w:t>
      </w:r>
      <w:r w:rsidR="002F5E6C">
        <w:t>eclipse</w:t>
      </w:r>
      <w:r w:rsidR="002F5E6C">
        <w:rPr>
          <w:rFonts w:hint="eastAsia"/>
        </w:rPr>
        <w:t>编译</w:t>
      </w:r>
      <w:r w:rsidR="002F5E6C">
        <w:t>版本</w:t>
      </w:r>
    </w:p>
    <w:p w:rsidR="002F5E6C" w:rsidRDefault="002F5E6C" w:rsidP="002F5E6C">
      <w:pPr>
        <w:pStyle w:val="4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java-&gt;complier </w:t>
      </w:r>
      <w:r>
        <w:rPr>
          <w:shd w:val="clear" w:color="auto" w:fill="FFFFFF"/>
        </w:rPr>
        <w:t>把编译版本修改为</w:t>
      </w:r>
      <w:r>
        <w:rPr>
          <w:shd w:val="clear" w:color="auto" w:fill="FFFFFF"/>
        </w:rPr>
        <w:t>1.6</w:t>
      </w:r>
      <w:r>
        <w:rPr>
          <w:shd w:val="clear" w:color="auto" w:fill="FFFFFF"/>
        </w:rPr>
        <w:t>，这样就可以了。</w:t>
      </w:r>
    </w:p>
    <w:p w:rsidR="00254D8F" w:rsidRPr="00254D8F" w:rsidRDefault="00254D8F" w:rsidP="00254D8F">
      <w:pPr>
        <w:rPr>
          <w:rFonts w:hint="eastAsia"/>
        </w:rPr>
      </w:pPr>
    </w:p>
    <w:p w:rsidR="002F5E6C" w:rsidRPr="002F5E6C" w:rsidRDefault="00254D8F" w:rsidP="00254D8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5A8F32" wp14:editId="146357A6">
            <wp:extent cx="6287206" cy="332807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1976" cy="333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E6C" w:rsidRPr="002F5E6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7B47"/>
    <w:multiLevelType w:val="multilevel"/>
    <w:tmpl w:val="2B3E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D0182"/>
    <w:rsid w:val="000A3F5D"/>
    <w:rsid w:val="000C74A7"/>
    <w:rsid w:val="00254D8F"/>
    <w:rsid w:val="002957D8"/>
    <w:rsid w:val="002A0AF4"/>
    <w:rsid w:val="002F5E6C"/>
    <w:rsid w:val="00363DC2"/>
    <w:rsid w:val="00554A5C"/>
    <w:rsid w:val="00596719"/>
    <w:rsid w:val="005B1636"/>
    <w:rsid w:val="0066335D"/>
    <w:rsid w:val="007726A7"/>
    <w:rsid w:val="007E1A0A"/>
    <w:rsid w:val="009908D5"/>
    <w:rsid w:val="0099154F"/>
    <w:rsid w:val="00CD0182"/>
    <w:rsid w:val="00D034AA"/>
    <w:rsid w:val="00D51DC8"/>
    <w:rsid w:val="00E71B5D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61C19F-B6B3-401D-AAFB-A7F13948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customStyle="1" w:styleId="tag">
    <w:name w:val="tag"/>
    <w:basedOn w:val="a0"/>
    <w:rsid w:val="00E71B5D"/>
  </w:style>
  <w:style w:type="character" w:customStyle="1" w:styleId="tag-name">
    <w:name w:val="tag-name"/>
    <w:basedOn w:val="a0"/>
    <w:rsid w:val="00E71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7A0425-3D3A-4EBC-B9D7-9DCC5C8CA7E6}"/>
      </w:docPartPr>
      <w:docPartBody>
        <w:p w:rsidR="00000000" w:rsidRDefault="000512B6">
          <w:r w:rsidRPr="001B2490">
            <w:rPr>
              <w:rStyle w:val="a3"/>
              <w:rFonts w:hint="eastAsia"/>
            </w:rPr>
            <w:t>[</w:t>
          </w:r>
          <w:r w:rsidRPr="001B2490">
            <w:rPr>
              <w:rStyle w:val="a3"/>
              <w:rFonts w:hint="eastAsia"/>
            </w:rPr>
            <w:t>在此处输入文章标题</w:t>
          </w:r>
          <w:r w:rsidRPr="001B2490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6654855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FE0B4B-A11B-418E-9FA5-43D1DD5D0609}"/>
      </w:docPartPr>
      <w:docPartBody>
        <w:p w:rsidR="00000000" w:rsidRDefault="000512B6">
          <w:r w:rsidRPr="001B2490">
            <w:rPr>
              <w:rStyle w:val="a3"/>
              <w:rFonts w:hint="eastAsia"/>
            </w:rPr>
            <w:t>[</w:t>
          </w:r>
          <w:r w:rsidRPr="001B2490">
            <w:rPr>
              <w:rStyle w:val="a3"/>
              <w:rFonts w:hint="eastAsia"/>
            </w:rPr>
            <w:t>选择一个类别或键入一个新类别</w:t>
          </w:r>
          <w:r w:rsidRPr="001B2490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B6"/>
    <w:rsid w:val="000512B6"/>
    <w:rsid w:val="003D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2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boot 代码切换错误</PostTitle>
  <PostDate>2017-11-30T02:24:58Z</PostDate>
  <PostID>78673048</PostID>
  <Category1>Spring boot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3665485523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16</cp:revision>
  <dcterms:created xsi:type="dcterms:W3CDTF">2017-11-30T02:20:00Z</dcterms:created>
  <dcterms:modified xsi:type="dcterms:W3CDTF">2017-11-30T02:25:00Z</dcterms:modified>
</cp:coreProperties>
</file>